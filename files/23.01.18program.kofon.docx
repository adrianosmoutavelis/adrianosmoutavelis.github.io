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86" w:rsidRPr="00AC7886" w:rsidRDefault="00AC7886" w:rsidP="00AC788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Τρίτη, </w:t>
      </w:r>
      <w:r w:rsidR="008A6A4D">
        <w:rPr>
          <w:b/>
          <w:sz w:val="28"/>
          <w:szCs w:val="28"/>
        </w:rPr>
        <w:t>23</w:t>
      </w:r>
      <w:r w:rsidR="006D01B5" w:rsidRPr="00BF3695">
        <w:rPr>
          <w:b/>
          <w:sz w:val="28"/>
          <w:szCs w:val="28"/>
        </w:rPr>
        <w:t xml:space="preserve"> </w:t>
      </w:r>
      <w:r w:rsidR="008A6A4D">
        <w:rPr>
          <w:b/>
          <w:sz w:val="28"/>
          <w:szCs w:val="28"/>
        </w:rPr>
        <w:t>Ιανουαρίου</w:t>
      </w:r>
      <w:r>
        <w:rPr>
          <w:b/>
          <w:sz w:val="28"/>
          <w:szCs w:val="28"/>
        </w:rPr>
        <w:t>,</w:t>
      </w:r>
      <w:r w:rsidRPr="00AC7886">
        <w:rPr>
          <w:b/>
          <w:sz w:val="28"/>
          <w:szCs w:val="28"/>
        </w:rPr>
        <w:t xml:space="preserve"> 201</w:t>
      </w:r>
      <w:r w:rsidR="008A6A4D">
        <w:rPr>
          <w:b/>
          <w:sz w:val="28"/>
          <w:szCs w:val="28"/>
        </w:rPr>
        <w:t>8</w:t>
      </w:r>
    </w:p>
    <w:p w:rsidR="004B18B1" w:rsidRDefault="00AC7886" w:rsidP="00AC7886">
      <w:pPr>
        <w:autoSpaceDE w:val="0"/>
        <w:autoSpaceDN w:val="0"/>
        <w:adjustRightInd w:val="0"/>
        <w:spacing w:after="0" w:line="240" w:lineRule="auto"/>
        <w:jc w:val="center"/>
      </w:pPr>
      <w:r>
        <w:rPr>
          <w:b/>
          <w:sz w:val="28"/>
          <w:szCs w:val="28"/>
        </w:rPr>
        <w:t xml:space="preserve">   </w:t>
      </w:r>
      <w:r w:rsidR="004B18B1" w:rsidRPr="004B18B1">
        <w:rPr>
          <w:b/>
          <w:sz w:val="28"/>
          <w:szCs w:val="28"/>
        </w:rPr>
        <w:t>Ημερίδα για τη διδασκαλία της Ελληνικής Νοηματικής Γλώσσας (ΕΝΓ)</w:t>
      </w:r>
    </w:p>
    <w:p w:rsidR="004B18B1" w:rsidRDefault="004B18B1" w:rsidP="004B18B1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 στο πλαίσιο της ένταξης της </w:t>
      </w:r>
      <w:r w:rsidRPr="005F2209">
        <w:t>στο πρόγραμμα</w:t>
      </w:r>
      <w:r>
        <w:t xml:space="preserve"> των Κ</w:t>
      </w:r>
      <w:r w:rsidRPr="005F2209">
        <w:t xml:space="preserve">ωφών και </w:t>
      </w:r>
      <w:r w:rsidR="00C15EC6">
        <w:t>β</w:t>
      </w:r>
      <w:r>
        <w:t>αρηκό</w:t>
      </w:r>
      <w:r w:rsidRPr="005F2209">
        <w:t>ων μαθητών,</w:t>
      </w:r>
    </w:p>
    <w:p w:rsidR="004B18B1" w:rsidRPr="005F2209" w:rsidRDefault="004B18B1" w:rsidP="004B18B1">
      <w:pPr>
        <w:autoSpaceDE w:val="0"/>
        <w:autoSpaceDN w:val="0"/>
        <w:adjustRightInd w:val="0"/>
        <w:spacing w:after="0" w:line="240" w:lineRule="auto"/>
        <w:jc w:val="center"/>
      </w:pPr>
      <w:r w:rsidRPr="005F2209">
        <w:t xml:space="preserve"> για την ανάπτυξη γλωσσικών δεξιοτήτων στην </w:t>
      </w:r>
      <w:r>
        <w:t>ΕΝΓ</w:t>
      </w:r>
      <w:r w:rsidRPr="005F2209">
        <w:t xml:space="preserve"> και την</w:t>
      </w:r>
    </w:p>
    <w:p w:rsidR="004B18B1" w:rsidRDefault="004B18B1" w:rsidP="004B18B1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εκμάθηση αυτής, </w:t>
      </w:r>
    </w:p>
    <w:p w:rsidR="004B18B1" w:rsidRDefault="004B18B1" w:rsidP="004B18B1">
      <w:pPr>
        <w:autoSpaceDE w:val="0"/>
        <w:autoSpaceDN w:val="0"/>
        <w:adjustRightInd w:val="0"/>
        <w:spacing w:after="0" w:line="240" w:lineRule="auto"/>
        <w:jc w:val="center"/>
      </w:pPr>
      <w:r>
        <w:t>ΥΠ. ΑΠΟΦ. 2103/19.6.2017</w:t>
      </w:r>
    </w:p>
    <w:p w:rsidR="004B18B1" w:rsidRDefault="004B18B1" w:rsidP="004B18B1">
      <w:pPr>
        <w:autoSpaceDE w:val="0"/>
        <w:autoSpaceDN w:val="0"/>
        <w:adjustRightInd w:val="0"/>
        <w:spacing w:after="0" w:line="240" w:lineRule="auto"/>
        <w:jc w:val="center"/>
      </w:pPr>
    </w:p>
    <w:p w:rsidR="004B18B1" w:rsidRDefault="004B18B1" w:rsidP="004B18B1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Style w:val="a7"/>
        <w:tblW w:w="8147" w:type="dxa"/>
        <w:jc w:val="center"/>
        <w:tblLook w:val="04A0"/>
      </w:tblPr>
      <w:tblGrid>
        <w:gridCol w:w="1413"/>
        <w:gridCol w:w="3157"/>
        <w:gridCol w:w="3577"/>
      </w:tblGrid>
      <w:tr w:rsidR="004B18B1" w:rsidRPr="002434F4" w:rsidTr="004B18B1">
        <w:trPr>
          <w:trHeight w:val="481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ΩΡΑ</w:t>
            </w:r>
          </w:p>
        </w:tc>
        <w:tc>
          <w:tcPr>
            <w:tcW w:w="3157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ΕΙΣΗΓΗΤΗΣ</w:t>
            </w:r>
          </w:p>
        </w:tc>
        <w:tc>
          <w:tcPr>
            <w:tcW w:w="3577" w:type="dxa"/>
          </w:tcPr>
          <w:p w:rsidR="004B18B1" w:rsidRPr="002434F4" w:rsidRDefault="004B18B1" w:rsidP="004B18B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ΘΕΜΑ</w:t>
            </w:r>
          </w:p>
        </w:tc>
      </w:tr>
      <w:tr w:rsidR="004B18B1" w:rsidRPr="002434F4" w:rsidTr="004B18B1">
        <w:trPr>
          <w:trHeight w:val="937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8.30-9.00</w:t>
            </w:r>
          </w:p>
        </w:tc>
        <w:tc>
          <w:tcPr>
            <w:tcW w:w="3157" w:type="dxa"/>
          </w:tcPr>
          <w:p w:rsidR="00BF3695" w:rsidRPr="002434F4" w:rsidRDefault="00BF3695" w:rsidP="00BF36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Μουταβελής Αδριανός</w:t>
            </w:r>
          </w:p>
          <w:p w:rsidR="00995C43" w:rsidRPr="002434F4" w:rsidRDefault="00BF3695" w:rsidP="00BF36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Σχολικός Σύμβουλος 4</w:t>
            </w:r>
            <w:r w:rsidRPr="002434F4">
              <w:rPr>
                <w:rFonts w:asciiTheme="minorHAnsi" w:hAnsiTheme="minorHAnsi" w:cstheme="minorHAnsi"/>
                <w:vertAlign w:val="superscript"/>
              </w:rPr>
              <w:t>ης</w:t>
            </w:r>
            <w:r w:rsidRPr="002434F4">
              <w:rPr>
                <w:rFonts w:asciiTheme="minorHAnsi" w:hAnsiTheme="minorHAnsi" w:cstheme="minorHAnsi"/>
              </w:rPr>
              <w:t xml:space="preserve"> Περιφέρειας ΕΑΕ</w:t>
            </w:r>
          </w:p>
          <w:p w:rsidR="007C475B" w:rsidRPr="002434F4" w:rsidRDefault="007C475B" w:rsidP="00BF36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:rsidR="007C475B" w:rsidRPr="002434F4" w:rsidRDefault="007C475B" w:rsidP="00BF36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434F4">
              <w:rPr>
                <w:rFonts w:asciiTheme="minorHAnsi" w:hAnsiTheme="minorHAnsi" w:cstheme="minorHAnsi"/>
              </w:rPr>
              <w:t>Τσαγκαρίδου</w:t>
            </w:r>
            <w:proofErr w:type="spellEnd"/>
            <w:r w:rsidRPr="002434F4">
              <w:rPr>
                <w:rFonts w:asciiTheme="minorHAnsi" w:hAnsiTheme="minorHAnsi" w:cstheme="minorHAnsi"/>
              </w:rPr>
              <w:t xml:space="preserve"> Πελαγία</w:t>
            </w:r>
          </w:p>
          <w:p w:rsidR="000031E0" w:rsidRDefault="007C475B" w:rsidP="000031E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434F4">
              <w:rPr>
                <w:rFonts w:asciiTheme="minorHAnsi" w:hAnsiTheme="minorHAnsi" w:cstheme="minorHAnsi"/>
              </w:rPr>
              <w:t>Διευθύντρια Ειδικού Δ.Σ. Κωφών &amp; Βαρηκόων Αργυρούπολης</w:t>
            </w:r>
            <w:r w:rsidR="000031E0" w:rsidRPr="002434F4">
              <w:rPr>
                <w:rFonts w:asciiTheme="minorHAnsi" w:hAnsiTheme="minorHAnsi" w:cstheme="minorHAnsi"/>
              </w:rPr>
              <w:t xml:space="preserve"> </w:t>
            </w:r>
          </w:p>
          <w:p w:rsidR="000031E0" w:rsidRPr="002434F4" w:rsidRDefault="000031E0" w:rsidP="000031E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Κουρμπέτης Βασίλης  Σύμβουλος A του ΙΕΠ</w:t>
            </w:r>
            <w:r w:rsidRPr="002434F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</w:p>
          <w:p w:rsidR="007C475B" w:rsidRPr="002434F4" w:rsidRDefault="007C475B" w:rsidP="00BF36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  <w:p w:rsidR="00A12B83" w:rsidRPr="002434F4" w:rsidRDefault="00A12B83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Χαιρετισμός</w:t>
            </w:r>
          </w:p>
          <w:p w:rsidR="00A12B83" w:rsidRPr="002434F4" w:rsidRDefault="00A12B83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  <w:p w:rsidR="000031E0" w:rsidRDefault="00A12B83" w:rsidP="000031E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434F4">
              <w:rPr>
                <w:rFonts w:asciiTheme="minorHAnsi" w:hAnsiTheme="minorHAnsi" w:cstheme="minorHAnsi"/>
              </w:rPr>
              <w:t>Χαιρετισμός</w:t>
            </w:r>
            <w:r w:rsidR="000031E0" w:rsidRPr="002434F4">
              <w:rPr>
                <w:rFonts w:asciiTheme="minorHAnsi" w:hAnsiTheme="minorHAnsi" w:cstheme="minorHAnsi"/>
              </w:rPr>
              <w:t xml:space="preserve"> </w:t>
            </w:r>
          </w:p>
          <w:p w:rsidR="000031E0" w:rsidRDefault="000031E0" w:rsidP="000031E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031E0" w:rsidRPr="002434F4" w:rsidRDefault="000031E0" w:rsidP="000031E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Εισαγωγικό Πλαίσιο</w:t>
            </w:r>
          </w:p>
          <w:p w:rsidR="00A12B83" w:rsidRPr="002434F4" w:rsidRDefault="000031E0" w:rsidP="000031E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Διδασκαλίας ΕΝΓ ως πρώτη γλώσσα</w:t>
            </w:r>
          </w:p>
        </w:tc>
      </w:tr>
      <w:tr w:rsidR="004B18B1" w:rsidRPr="002434F4" w:rsidTr="004B18B1">
        <w:trPr>
          <w:trHeight w:val="646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09.00-09.40</w:t>
            </w:r>
          </w:p>
        </w:tc>
        <w:tc>
          <w:tcPr>
            <w:tcW w:w="3157" w:type="dxa"/>
          </w:tcPr>
          <w:p w:rsidR="004B18B1" w:rsidRPr="002434F4" w:rsidRDefault="008A6A4D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434F4">
              <w:rPr>
                <w:rFonts w:asciiTheme="minorHAnsi" w:hAnsiTheme="minorHAnsi" w:cstheme="minorHAnsi"/>
              </w:rPr>
              <w:t>Καρίπη</w:t>
            </w:r>
            <w:proofErr w:type="spellEnd"/>
            <w:r w:rsidRPr="002434F4">
              <w:rPr>
                <w:rFonts w:asciiTheme="minorHAnsi" w:hAnsiTheme="minorHAnsi" w:cstheme="minorHAnsi"/>
              </w:rPr>
              <w:t xml:space="preserve"> Σπυριδούλα</w:t>
            </w:r>
            <w:r w:rsidR="00995C43" w:rsidRPr="002434F4">
              <w:rPr>
                <w:rFonts w:asciiTheme="minorHAnsi" w:hAnsiTheme="minorHAnsi" w:cstheme="minorHAnsi"/>
              </w:rPr>
              <w:t xml:space="preserve"> (ΠΕ60</w:t>
            </w:r>
            <w:r w:rsidRPr="002434F4">
              <w:rPr>
                <w:rFonts w:asciiTheme="minorHAnsi" w:hAnsiTheme="minorHAnsi" w:cstheme="minorHAnsi"/>
              </w:rPr>
              <w:t xml:space="preserve"> ΕΑΕ </w:t>
            </w:r>
            <w:r w:rsidR="00995C43" w:rsidRPr="002434F4">
              <w:rPr>
                <w:rFonts w:asciiTheme="minorHAnsi" w:hAnsiTheme="minorHAnsi" w:cstheme="minorHAnsi"/>
              </w:rPr>
              <w:t>)</w:t>
            </w:r>
          </w:p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Παρουσίαση Οδηγού διδασκαλίας βασικού λεξιλογίου</w:t>
            </w:r>
          </w:p>
        </w:tc>
      </w:tr>
      <w:tr w:rsidR="004B18B1" w:rsidRPr="002434F4" w:rsidTr="004B18B1">
        <w:trPr>
          <w:trHeight w:val="556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09.40-10.15</w:t>
            </w:r>
          </w:p>
        </w:tc>
        <w:tc>
          <w:tcPr>
            <w:tcW w:w="3157" w:type="dxa"/>
          </w:tcPr>
          <w:p w:rsidR="004B18B1" w:rsidRPr="002434F4" w:rsidRDefault="008A6A4D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434F4">
              <w:rPr>
                <w:rFonts w:asciiTheme="minorHAnsi" w:hAnsiTheme="minorHAnsi" w:cstheme="minorHAnsi"/>
              </w:rPr>
              <w:t>Ζηγούρη</w:t>
            </w:r>
            <w:proofErr w:type="spellEnd"/>
            <w:r w:rsidRPr="002434F4">
              <w:rPr>
                <w:rFonts w:asciiTheme="minorHAnsi" w:hAnsiTheme="minorHAnsi" w:cstheme="minorHAnsi"/>
              </w:rPr>
              <w:t xml:space="preserve"> Κων/να</w:t>
            </w:r>
            <w:r w:rsidR="00995C43" w:rsidRPr="002434F4">
              <w:rPr>
                <w:rFonts w:asciiTheme="minorHAnsi" w:hAnsiTheme="minorHAnsi" w:cstheme="minorHAnsi"/>
              </w:rPr>
              <w:t xml:space="preserve"> (ΠΕ60)</w:t>
            </w:r>
          </w:p>
          <w:p w:rsidR="004B18B1" w:rsidRPr="002434F4" w:rsidRDefault="004B18B1" w:rsidP="008A6A4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6A4D" w:rsidRPr="002434F4">
              <w:rPr>
                <w:rFonts w:asciiTheme="minorHAnsi" w:hAnsiTheme="minorHAnsi" w:cstheme="minorHAnsi"/>
              </w:rPr>
              <w:t>Σταμπέρνα</w:t>
            </w:r>
            <w:proofErr w:type="spellEnd"/>
            <w:r w:rsidR="008A6A4D" w:rsidRPr="002434F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6A4D" w:rsidRPr="002434F4">
              <w:rPr>
                <w:rFonts w:asciiTheme="minorHAnsi" w:hAnsiTheme="minorHAnsi" w:cstheme="minorHAnsi"/>
              </w:rPr>
              <w:t>Μιρέλα</w:t>
            </w:r>
            <w:proofErr w:type="spellEnd"/>
            <w:r w:rsidR="00995C43" w:rsidRPr="002434F4">
              <w:rPr>
                <w:rFonts w:asciiTheme="minorHAnsi" w:hAnsiTheme="minorHAnsi" w:cstheme="minorHAnsi"/>
              </w:rPr>
              <w:t xml:space="preserve"> (ΠΕ60 ΕΑΕ)</w:t>
            </w:r>
          </w:p>
        </w:tc>
        <w:tc>
          <w:tcPr>
            <w:tcW w:w="3577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 xml:space="preserve">Παρουσίαση εφαρμογής </w:t>
            </w:r>
          </w:p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Οδηγού διδασκαλίας βασικού λεξιλογίου-ΣΥΖΗΤΗΣΗ</w:t>
            </w:r>
          </w:p>
        </w:tc>
      </w:tr>
      <w:tr w:rsidR="004B18B1" w:rsidRPr="002434F4" w:rsidTr="004B18B1">
        <w:trPr>
          <w:trHeight w:val="454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10.15-10.30</w:t>
            </w:r>
          </w:p>
        </w:tc>
        <w:tc>
          <w:tcPr>
            <w:tcW w:w="6734" w:type="dxa"/>
            <w:gridSpan w:val="2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ΔΙΑΛΛΕΙΜΑ</w:t>
            </w:r>
          </w:p>
        </w:tc>
      </w:tr>
      <w:tr w:rsidR="004B18B1" w:rsidRPr="002434F4" w:rsidTr="004B18B1">
        <w:trPr>
          <w:trHeight w:val="688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10.30-11.30</w:t>
            </w:r>
          </w:p>
        </w:tc>
        <w:tc>
          <w:tcPr>
            <w:tcW w:w="3157" w:type="dxa"/>
          </w:tcPr>
          <w:p w:rsidR="004B18B1" w:rsidRPr="002434F4" w:rsidRDefault="008A6A4D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Χατζοπούλου Μαριάννα</w:t>
            </w:r>
            <w:r w:rsidR="004B18B1" w:rsidRPr="002434F4">
              <w:rPr>
                <w:rFonts w:asciiTheme="minorHAnsi" w:hAnsiTheme="minorHAnsi" w:cstheme="minorHAnsi"/>
              </w:rPr>
              <w:t xml:space="preserve"> </w:t>
            </w:r>
            <w:r w:rsidRPr="002434F4">
              <w:rPr>
                <w:rFonts w:asciiTheme="minorHAnsi" w:hAnsiTheme="minorHAnsi" w:cstheme="minorHAnsi"/>
              </w:rPr>
              <w:t>(ΠΕ7</w:t>
            </w:r>
            <w:r w:rsidR="00345B0F" w:rsidRPr="002434F4">
              <w:rPr>
                <w:rFonts w:asciiTheme="minorHAnsi" w:hAnsiTheme="minorHAnsi" w:cstheme="minorHAnsi"/>
              </w:rPr>
              <w:t>0)</w:t>
            </w:r>
          </w:p>
        </w:tc>
        <w:tc>
          <w:tcPr>
            <w:tcW w:w="3577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Παρουσίαση Οδηγού διδασκαλίας για την Α’ και Β’ Δημοτικού</w:t>
            </w:r>
          </w:p>
        </w:tc>
      </w:tr>
      <w:tr w:rsidR="004B18B1" w:rsidRPr="002434F4" w:rsidTr="004B18B1">
        <w:trPr>
          <w:trHeight w:val="688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11.30-12.30</w:t>
            </w:r>
          </w:p>
        </w:tc>
        <w:tc>
          <w:tcPr>
            <w:tcW w:w="3157" w:type="dxa"/>
          </w:tcPr>
          <w:p w:rsidR="004B18B1" w:rsidRPr="002434F4" w:rsidRDefault="008A6A4D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434F4">
              <w:rPr>
                <w:rFonts w:asciiTheme="minorHAnsi" w:hAnsiTheme="minorHAnsi" w:cstheme="minorHAnsi"/>
              </w:rPr>
              <w:t>Καίσαρη</w:t>
            </w:r>
            <w:proofErr w:type="spellEnd"/>
            <w:r w:rsidRPr="002434F4">
              <w:rPr>
                <w:rFonts w:asciiTheme="minorHAnsi" w:hAnsiTheme="minorHAnsi" w:cstheme="minorHAnsi"/>
              </w:rPr>
              <w:t xml:space="preserve"> Έλενα </w:t>
            </w:r>
            <w:r w:rsidR="004B18B1" w:rsidRPr="002434F4">
              <w:rPr>
                <w:rFonts w:asciiTheme="minorHAnsi" w:hAnsiTheme="minorHAnsi" w:cstheme="minorHAnsi"/>
              </w:rPr>
              <w:t xml:space="preserve"> </w:t>
            </w:r>
            <w:r w:rsidR="00995C43" w:rsidRPr="002434F4">
              <w:rPr>
                <w:rFonts w:asciiTheme="minorHAnsi" w:hAnsiTheme="minorHAnsi" w:cstheme="minorHAnsi"/>
              </w:rPr>
              <w:t>(ΠΕ70)</w:t>
            </w:r>
          </w:p>
          <w:p w:rsidR="004B18B1" w:rsidRPr="002434F4" w:rsidRDefault="008A6A4D" w:rsidP="004B18B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434F4">
              <w:rPr>
                <w:rFonts w:asciiTheme="minorHAnsi" w:hAnsiTheme="minorHAnsi" w:cstheme="minorHAnsi"/>
              </w:rPr>
              <w:t>Καρίπη</w:t>
            </w:r>
            <w:proofErr w:type="spellEnd"/>
            <w:r w:rsidRPr="002434F4">
              <w:rPr>
                <w:rFonts w:asciiTheme="minorHAnsi" w:hAnsiTheme="minorHAnsi" w:cstheme="minorHAnsi"/>
              </w:rPr>
              <w:t xml:space="preserve"> Σπυριδούλα</w:t>
            </w:r>
            <w:r w:rsidR="004B18B1" w:rsidRPr="002434F4">
              <w:rPr>
                <w:rFonts w:asciiTheme="minorHAnsi" w:hAnsiTheme="minorHAnsi" w:cstheme="minorHAnsi"/>
              </w:rPr>
              <w:t xml:space="preserve"> (ΠΕ</w:t>
            </w:r>
            <w:r w:rsidRPr="002434F4">
              <w:rPr>
                <w:rFonts w:asciiTheme="minorHAnsi" w:hAnsiTheme="minorHAnsi" w:cstheme="minorHAnsi"/>
              </w:rPr>
              <w:t>60</w:t>
            </w:r>
            <w:r w:rsidR="004B18B1" w:rsidRPr="002434F4">
              <w:rPr>
                <w:rFonts w:asciiTheme="minorHAnsi" w:hAnsiTheme="minorHAnsi" w:cstheme="minorHAnsi"/>
              </w:rPr>
              <w:t>)</w:t>
            </w:r>
          </w:p>
          <w:p w:rsidR="00DE42E1" w:rsidRPr="002434F4" w:rsidRDefault="00DE42E1" w:rsidP="004B18B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 xml:space="preserve">Παρουσίαση εφαρμογής </w:t>
            </w:r>
          </w:p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 xml:space="preserve">Οδηγού διδασκαλίας για την Α’ και Β’ Δημοτικού -ΣΥΖΗΤΗΣΗ </w:t>
            </w:r>
          </w:p>
        </w:tc>
      </w:tr>
      <w:tr w:rsidR="004B18B1" w:rsidRPr="002434F4" w:rsidTr="004B18B1">
        <w:trPr>
          <w:trHeight w:val="454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12.30-12.45</w:t>
            </w:r>
          </w:p>
        </w:tc>
        <w:tc>
          <w:tcPr>
            <w:tcW w:w="6734" w:type="dxa"/>
            <w:gridSpan w:val="2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 xml:space="preserve">ΔΙΑΛΛΕΙΜΑ </w:t>
            </w:r>
          </w:p>
        </w:tc>
      </w:tr>
      <w:tr w:rsidR="004B18B1" w:rsidRPr="002434F4" w:rsidTr="004B18B1">
        <w:trPr>
          <w:trHeight w:val="964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lastRenderedPageBreak/>
              <w:t>12.45-13.45</w:t>
            </w:r>
          </w:p>
        </w:tc>
        <w:tc>
          <w:tcPr>
            <w:tcW w:w="3157" w:type="dxa"/>
          </w:tcPr>
          <w:p w:rsidR="00345B0F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 xml:space="preserve">Καρίπη Σπυριδούλα </w:t>
            </w:r>
            <w:r w:rsidR="00345B0F" w:rsidRPr="002434F4">
              <w:rPr>
                <w:rFonts w:asciiTheme="minorHAnsi" w:hAnsiTheme="minorHAnsi" w:cstheme="minorHAnsi"/>
              </w:rPr>
              <w:t>(ΠΕ60)</w:t>
            </w:r>
          </w:p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Χατζοπούλου Μαριάννα (ΠΕ70)</w:t>
            </w:r>
          </w:p>
          <w:p w:rsidR="008A6A4D" w:rsidRPr="002434F4" w:rsidRDefault="008A6A4D" w:rsidP="008A6A4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434F4">
              <w:rPr>
                <w:rFonts w:asciiTheme="minorHAnsi" w:hAnsiTheme="minorHAnsi" w:cstheme="minorHAnsi"/>
              </w:rPr>
              <w:t>Καίσαρη</w:t>
            </w:r>
            <w:proofErr w:type="spellEnd"/>
            <w:r w:rsidRPr="002434F4">
              <w:rPr>
                <w:rFonts w:asciiTheme="minorHAnsi" w:hAnsiTheme="minorHAnsi" w:cstheme="minorHAnsi"/>
              </w:rPr>
              <w:t xml:space="preserve"> Έλενα  (ΠΕ70)</w:t>
            </w:r>
          </w:p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434F4">
              <w:rPr>
                <w:rFonts w:asciiTheme="minorHAnsi" w:hAnsiTheme="minorHAnsi" w:cstheme="minorHAnsi"/>
              </w:rPr>
              <w:t>Μικροδιδασκαλίες</w:t>
            </w:r>
            <w:proofErr w:type="spellEnd"/>
            <w:r w:rsidRPr="002434F4">
              <w:rPr>
                <w:rFonts w:asciiTheme="minorHAnsi" w:hAnsiTheme="minorHAnsi" w:cstheme="minorHAnsi"/>
              </w:rPr>
              <w:t xml:space="preserve">  - Οδηγού διδασκαλίας για την Α και Β Δημοτικού</w:t>
            </w:r>
          </w:p>
        </w:tc>
      </w:tr>
      <w:tr w:rsidR="004B18B1" w:rsidRPr="002434F4" w:rsidTr="004B18B1">
        <w:trPr>
          <w:trHeight w:val="964"/>
          <w:jc w:val="center"/>
        </w:trPr>
        <w:tc>
          <w:tcPr>
            <w:tcW w:w="1413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13.45. 14. 15</w:t>
            </w:r>
          </w:p>
        </w:tc>
        <w:tc>
          <w:tcPr>
            <w:tcW w:w="3157" w:type="dxa"/>
          </w:tcPr>
          <w:p w:rsidR="00EC3C3E" w:rsidRPr="002434F4" w:rsidRDefault="00EC3C3E" w:rsidP="00EC3C3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Κουρμπέτης Βασίλης  Σύμβουλος A του ΙΕΠ</w:t>
            </w:r>
            <w:r w:rsidRPr="002434F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2434F4">
              <w:rPr>
                <w:rFonts w:asciiTheme="minorHAnsi" w:hAnsiTheme="minorHAnsi" w:cstheme="minorHAnsi"/>
                <w:color w:val="000000"/>
              </w:rPr>
              <w:br/>
            </w:r>
          </w:p>
          <w:p w:rsidR="00EC3C3E" w:rsidRPr="002434F4" w:rsidRDefault="008A6A4D" w:rsidP="00EC3C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Μουταβελής Αδριανός</w:t>
            </w:r>
          </w:p>
          <w:p w:rsidR="00DE42E1" w:rsidRPr="002434F4" w:rsidRDefault="00EC3C3E" w:rsidP="00BF369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 xml:space="preserve">Σχολικός Σύμβουλος </w:t>
            </w:r>
            <w:r w:rsidR="00BF3695" w:rsidRPr="002434F4">
              <w:rPr>
                <w:rFonts w:asciiTheme="minorHAnsi" w:hAnsiTheme="minorHAnsi" w:cstheme="minorHAnsi"/>
              </w:rPr>
              <w:t>4</w:t>
            </w:r>
            <w:r w:rsidR="00BF3695" w:rsidRPr="002434F4">
              <w:rPr>
                <w:rFonts w:asciiTheme="minorHAnsi" w:hAnsiTheme="minorHAnsi" w:cstheme="minorHAnsi"/>
                <w:vertAlign w:val="superscript"/>
              </w:rPr>
              <w:t>ης</w:t>
            </w:r>
            <w:r w:rsidR="00BF3695" w:rsidRPr="002434F4">
              <w:rPr>
                <w:rFonts w:asciiTheme="minorHAnsi" w:hAnsiTheme="minorHAnsi" w:cstheme="minorHAnsi"/>
              </w:rPr>
              <w:t xml:space="preserve"> </w:t>
            </w:r>
            <w:r w:rsidRPr="002434F4">
              <w:rPr>
                <w:rFonts w:asciiTheme="minorHAnsi" w:hAnsiTheme="minorHAnsi" w:cstheme="minorHAnsi"/>
              </w:rPr>
              <w:t>Περιφέρειας ΕΑΕ</w:t>
            </w:r>
          </w:p>
        </w:tc>
        <w:tc>
          <w:tcPr>
            <w:tcW w:w="3577" w:type="dxa"/>
          </w:tcPr>
          <w:p w:rsidR="004B18B1" w:rsidRPr="002434F4" w:rsidRDefault="004B18B1" w:rsidP="00BB163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434F4">
              <w:rPr>
                <w:rFonts w:asciiTheme="minorHAnsi" w:hAnsiTheme="minorHAnsi" w:cstheme="minorHAnsi"/>
              </w:rPr>
              <w:t>Συμπεράσματα Προβληματισμοί</w:t>
            </w:r>
          </w:p>
          <w:p w:rsidR="004B18B1" w:rsidRPr="002434F4" w:rsidRDefault="004B18B1" w:rsidP="00BB16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274F9E" w:rsidRDefault="00274F9E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Default="002434F4" w:rsidP="004B18B1">
      <w:pPr>
        <w:tabs>
          <w:tab w:val="left" w:pos="1770"/>
          <w:tab w:val="left" w:pos="6016"/>
        </w:tabs>
      </w:pPr>
    </w:p>
    <w:p w:rsidR="002434F4" w:rsidRPr="002434F4" w:rsidRDefault="002434F4" w:rsidP="004B18B1">
      <w:pPr>
        <w:tabs>
          <w:tab w:val="left" w:pos="1770"/>
          <w:tab w:val="left" w:pos="6016"/>
        </w:tabs>
      </w:pPr>
    </w:p>
    <w:sectPr w:rsidR="002434F4" w:rsidRPr="002434F4" w:rsidSect="00ED399D">
      <w:headerReference w:type="default" r:id="rId8"/>
      <w:footerReference w:type="default" r:id="rId9"/>
      <w:pgSz w:w="11906" w:h="16838"/>
      <w:pgMar w:top="1701" w:right="624" w:bottom="1702" w:left="624" w:header="568" w:footer="2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3D2" w:rsidRDefault="001B23D2">
      <w:r>
        <w:separator/>
      </w:r>
    </w:p>
  </w:endnote>
  <w:endnote w:type="continuationSeparator" w:id="0">
    <w:p w:rsidR="001B23D2" w:rsidRDefault="001B2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EP Sans">
    <w:altName w:val="Corbel"/>
    <w:charset w:val="00"/>
    <w:family w:val="auto"/>
    <w:pitch w:val="variable"/>
    <w:sig w:usb0="00000001" w:usb1="5000205A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BD8" w:rsidRPr="00303F17" w:rsidRDefault="0071569A" w:rsidP="0071569A">
    <w:pPr>
      <w:pStyle w:val="a4"/>
      <w:tabs>
        <w:tab w:val="clear" w:pos="8306"/>
        <w:tab w:val="right" w:pos="8222"/>
      </w:tabs>
      <w:spacing w:after="0"/>
    </w:pPr>
    <w:r w:rsidRPr="00766BDA">
      <w:rPr>
        <w:rFonts w:asciiTheme="minorHAnsi" w:hAnsiTheme="minorHAnsi"/>
        <w:b/>
        <w:noProof/>
        <w:color w:val="660033"/>
        <w:spacing w:val="10"/>
        <w:w w:val="90"/>
        <w:sz w:val="40"/>
        <w:szCs w:val="26"/>
        <w:lang w:eastAsia="el-G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5484495</wp:posOffset>
          </wp:positionH>
          <wp:positionV relativeFrom="page">
            <wp:posOffset>9786629</wp:posOffset>
          </wp:positionV>
          <wp:extent cx="1551925" cy="713967"/>
          <wp:effectExtent l="25400" t="25400" r="99695" b="99060"/>
          <wp:wrapNone/>
          <wp:docPr id="20" name="Εικόνα 20" descr="E:\#ERASMUS+\LETTERHEAD\ur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#ERASMUS+\LETTERHEAD\url.jpg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893" cy="71625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71569A">
      <w:rPr>
        <w:noProof/>
        <w:lang w:eastAsia="el-GR"/>
      </w:rPr>
      <w:drawing>
        <wp:inline distT="0" distB="0" distL="0" distR="0">
          <wp:extent cx="2058330" cy="587874"/>
          <wp:effectExtent l="0" t="0" r="0" b="0"/>
          <wp:docPr id="2" name="Εικόνα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633" cy="595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C70FD" w:rsidRPr="004C70FD">
      <w:rPr>
        <w:rFonts w:asciiTheme="minorHAnsi" w:hAnsiTheme="minorHAnsi"/>
        <w:b/>
        <w:noProof/>
        <w:color w:val="660033"/>
        <w:spacing w:val="10"/>
        <w:sz w:val="40"/>
        <w:szCs w:val="26"/>
        <w:lang w:eastAsia="el-GR"/>
      </w:rPr>
      <w:pict>
        <v:line id="Ευθεία γραμμή σύνδεσης 1" o:spid="_x0000_s4097" style="position:absolute;z-index:251658240;visibility:visible;mso-position-horizontal-relative:text;mso-position-vertical-relative:text;mso-height-relative:margin" from="263.2pt,-38.3pt" to="263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" strokecolor="#365f91 [2404]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3D2" w:rsidRDefault="001B23D2">
      <w:r>
        <w:separator/>
      </w:r>
    </w:p>
  </w:footnote>
  <w:footnote w:type="continuationSeparator" w:id="0">
    <w:p w:rsidR="001B23D2" w:rsidRDefault="001B2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BD8" w:rsidRDefault="00ED399D" w:rsidP="00303F17">
    <w:pPr>
      <w:pStyle w:val="a3"/>
      <w:jc w:val="center"/>
    </w:pPr>
    <w:r w:rsidRPr="008F2945">
      <w:rPr>
        <w:noProof/>
        <w:lang w:eastAsia="el-GR"/>
      </w:rPr>
      <w:drawing>
        <wp:anchor distT="0" distB="0" distL="114300" distR="114300" simplePos="0" relativeHeight="251500032" behindDoc="0" locked="0" layoutInCell="1" allowOverlap="1">
          <wp:simplePos x="0" y="0"/>
          <wp:positionH relativeFrom="column">
            <wp:posOffset>2724150</wp:posOffset>
          </wp:positionH>
          <wp:positionV relativeFrom="paragraph">
            <wp:posOffset>212090</wp:posOffset>
          </wp:positionV>
          <wp:extent cx="1010920" cy="395605"/>
          <wp:effectExtent l="0" t="0" r="0" b="4445"/>
          <wp:wrapNone/>
          <wp:docPr id="15" name="Εικόνα 15" descr="E:\#ERASMUS+\LETTERHEAD\erasmusplus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#ERASMUS+\LETTERHEAD\erasmusplusz.png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92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C70FD" w:rsidRPr="004C70FD">
      <w:rPr>
        <w:noProof/>
        <w:sz w:val="40"/>
        <w:lang w:eastAsia="el-GR"/>
      </w:rPr>
      <w:pict>
        <v:group id="Ομάδα 3" o:spid="_x0000_s4101" style="position:absolute;left:0;text-align:left;margin-left:479.55pt;margin-top:16.85pt;width:55.05pt;height:41.05pt;z-index:251484672;mso-position-horizontal-relative:margin;mso-position-vertical-relative:text;mso-width-relative:margin;mso-height-relative:margin" coordsize="10373,6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4105" type="#_x0000_t75" style="position:absolute;left:5338;top:3171;width:5035;height:28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QiRPFAAAA2gAAAA8AAABkcnMvZG93bnJldi54bWxEj9FqwkAURN+F/sNyC30R3bSlRaOr2GLB&#10;KhU1+YBL9poNzd4N2VXj33cLgo/DzJxhpvPO1uJMra8cK3geJiCIC6crLhXk2ddgBMIHZI21Y1Jw&#10;JQ/z2UNviql2F97T+RBKESHsU1RgQmhSKX1hyKIfuoY4ekfXWgxRtqXULV4i3NbyJUnepcWK44LB&#10;hj4NFb+Hk1VQ9Bevu9369PP23TXbzYdZLkdZrtTTY7eYgAjUhXv41l5pBWP4vxJvgJ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EIkTxQAAANoAAAAPAAAAAAAAAAAAAAAA&#10;AJ8CAABkcnMvZG93bnJldi54bWxQSwUGAAAAAAQABAD3AAAAkQMAAAAA&#10;">
            <v:imagedata r:id="rId2" o:title=""/>
            <v:path arrowok="t"/>
            <o:lock v:ext="edit" aspectratio="f"/>
          </v:shape>
          <v:shape id="Picture 4" o:spid="_x0000_s4104" type="#_x0000_t75" style="position:absolute;top:3171;width:5035;height:28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ej1fDAAAA2gAAAA8AAABkcnMvZG93bnJldi54bWxEj92KwjAUhO+FfYdwFrwRTVdl1a5RVBQE&#10;r1Z9gENz+sM2J90m1urTG0HwcpiZb5j5sjWlaKh2hWUFX4MIBHFidcGZgvNp15+CcB5ZY2mZFNzI&#10;wXLx0ZljrO2Vf6k5+kwECLsYFeTeV7GULsnJoBvYijh4qa0N+iDrTOoarwFuSjmMom9psOCwkGNF&#10;m5ySv+PFKOjNsmi2LtPx/2i3MTrZHqr7faJU97Nd/YDw1Pp3+NXeawUTeF4JN0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6PV8MAAADaAAAADwAAAAAAAAAAAAAAAACf&#10;AgAAZHJzL2Rvd25yZXYueG1sUEsFBgAAAAAEAAQA9wAAAI8DAAAAAA==&#10;">
            <v:imagedata r:id="rId3" o:title=""/>
            <v:path arrowok="t"/>
            <o:lock v:ext="edit" aspectratio="f"/>
          </v:shape>
          <v:shape id="Picture 5" o:spid="_x0000_s4103" type="#_x0000_t75" style="position:absolute;left:5338;width:5035;height:28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HzGzDAAAA2gAAAA8AAABkcnMvZG93bnJldi54bWxEj0FrwkAUhO+C/2F5Qm91U4tSU1dRwSri&#10;pVHw+pp9TUKyb0N2G6O/3hUKHoeZ+YaZLTpTiZYaV1hW8DaMQBCnVhecKTgdN68fIJxH1lhZJgVX&#10;crCY93szjLW98De1ic9EgLCLUUHufR1L6dKcDLqhrYmD92sbgz7IJpO6wUuAm0qOomgiDRYcFnKs&#10;aZ1TWiZ/JlC2Z8Ml3pY/76tydaD9qN1Pv5R6GXTLTxCeOv8M/7d3WsEYHlfCDZD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8fMbMMAAADaAAAADwAAAAAAAAAAAAAAAACf&#10;AgAAZHJzL2Rvd25yZXYueG1sUEsFBgAAAAAEAAQA9wAAAI8DAAAAAA==&#10;">
            <v:imagedata r:id="rId4" o:title=""/>
            <v:path arrowok="t"/>
            <o:lock v:ext="edit" aspectratio="f"/>
          </v:shape>
          <v:shape id="Picture 4" o:spid="_x0000_s4102" type="#_x0000_t75" style="position:absolute;width:5035;height:28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97sjEAAAA2gAAAA8AAABkcnMvZG93bnJldi54bWxEj09rAjEUxO+FfofwCt5q1j+UshpFWgT1&#10;IK1V8Pi6ec0ubl7WJLrrtzeFQo/DzPyGmc47W4sr+VA5VjDoZyCIC6crNgr2X8vnVxAhImusHZOC&#10;GwWYzx4fpphr1/InXXfRiAThkKOCMsYmlzIUJVkMfdcQJ+/HeYsxSW+k9tgmuK3lMMtepMWK00KJ&#10;Db2VVJx2F6uAu+NWD833+3k9qj423g9MaA9K9Z66xQREpC7+h//aK61gDL9X0g2Qs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+97sjEAAAA2gAAAA8AAAAAAAAAAAAAAAAA&#10;nwIAAGRycy9kb3ducmV2LnhtbFBLBQYAAAAABAAEAPcAAACQAwAAAAA=&#10;">
            <v:imagedata r:id="rId5" o:title=""/>
            <v:path arrowok="t"/>
            <o:lock v:ext="edit" aspectratio="f"/>
          </v:shape>
          <w10:wrap anchorx="margin"/>
        </v:group>
      </w:pict>
    </w:r>
    <w:r w:rsidR="004C70FD" w:rsidRPr="004C70FD">
      <w:rPr>
        <w:noProof/>
        <w:sz w:val="40"/>
        <w:lang w:eastAsia="el-GR"/>
      </w:rPr>
      <w:pict>
        <v:group id="Ομάδα 34" o:spid="_x0000_s4098" style="position:absolute;left:0;text-align:left;margin-left:365.55pt;margin-top:16.6pt;width:96.75pt;height:32.6pt;z-index:251492864;mso-position-horizontal-relative:text;mso-position-vertical-relative:text;mso-width-relative:margin;mso-height-relative:margin" coordsize="16407,5397" o:gfxdata="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8AAEQgAJgB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">
          <v:shape id="Εικόνα 12" o:spid="_x0000_s4100" type="#_x0000_t75" style="position:absolute;width:6223;height:53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XL8TCAAAA2wAAAA8AAABkcnMvZG93bnJldi54bWxET01rwkAQvRf8D8sIvdVNrBSJrlLE0lAP&#10;1bTeh+yYhGZnk+w2if/eFQq9zeN9zno7mlr01LnKsoJ4FoEgzq2uuFDw/fX2tAThPLLG2jIpuJKD&#10;7WbysMZE24FP1Ge+ECGEXYIKSu+bREqXl2TQzWxDHLiL7Qz6ALtC6g6HEG5qOY+iF2mw4tBQYkO7&#10;kvKf7NcoaOPnNKfjfmGaj0P7fr3E9ac9K/U4HV9XIDyN/l/85051mD+H+y/hALm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ly/EwgAAANsAAAAPAAAAAAAAAAAAAAAAAJ8C&#10;AABkcnMvZG93bnJldi54bWxQSwUGAAAAAAQABAD3AAAAjgMAAAAA&#10;">
            <v:imagedata r:id="rId6" o:title="IEP3"/>
            <v:path arrowok="t"/>
          </v:shape>
          <v:shape id="Εικόνα 13" o:spid="_x0000_s4099" type="#_x0000_t75" style="position:absolute;left:6654;top:452;width:9753;height:46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DJRXBAAAA2wAAAA8AAABkcnMvZG93bnJldi54bWxET01rAjEQvRf8D2EKvdVsV5C6GqUISk+F&#10;bkXwNmzGZO1msiTR3f77Rij0No/3OavN6DpxoxBbzwpepgUI4sbrlo2Cw9fu+RVETMgaO8+k4Ici&#10;bNaThxVW2g/8Sbc6GZFDOFaowKbUV1LGxpLDOPU9cebOPjhMGQYjdcAhh7tOlkUxlw5bzg0We9pa&#10;ar7rq1Ng7MwNrjzpXW+aevFRHPfhUir19Di+LUEkGtO/+M/9rvP8Gdx/yQfI9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WDJRXBAAAA2wAAAA8AAAAAAAAAAAAAAAAAnwIA&#10;AGRycy9kb3ducmV2LnhtbFBLBQYAAAAABAAEAPcAAACNAwAAAAA=&#10;">
            <v:imagedata r:id="rId7" o:title="logo_doc_en"/>
            <v:path arrowok="t"/>
          </v:shape>
        </v:group>
      </w:pict>
    </w:r>
    <w:r w:rsidR="00BD4C4C" w:rsidRPr="00DC1D53">
      <w:rPr>
        <w:rFonts w:eastAsia="MS Mincho"/>
        <w:noProof/>
        <w:sz w:val="24"/>
        <w:szCs w:val="24"/>
        <w:lang w:eastAsia="el-GR"/>
      </w:rPr>
      <w:drawing>
        <wp:anchor distT="0" distB="0" distL="114300" distR="114300" simplePos="0" relativeHeight="251470336" behindDoc="0" locked="0" layoutInCell="1" allowOverlap="1">
          <wp:simplePos x="0" y="0"/>
          <wp:positionH relativeFrom="column">
            <wp:posOffset>1375410</wp:posOffset>
          </wp:positionH>
          <wp:positionV relativeFrom="paragraph">
            <wp:posOffset>96520</wp:posOffset>
          </wp:positionV>
          <wp:extent cx="1162050" cy="781854"/>
          <wp:effectExtent l="0" t="0" r="0" b="0"/>
          <wp:wrapNone/>
          <wp:docPr id="16" name="Εικόνα 16" descr="C:\Users\dkomn\Desktop\ERASMUS+\logo_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komn\Desktop\ERASMUS+\logo_ec.png"/>
                  <pic:cNvPicPr>
                    <a:picLocks noChangeAspect="1" noChangeArrowheads="1"/>
                  </pic:cNvPicPr>
                </pic:nvPicPr>
                <pic:blipFill>
                  <a:blip r:embed="rId8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032" cy="7852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4C4C" w:rsidRPr="0002091C">
      <w:rPr>
        <w:noProof/>
        <w:lang w:eastAsia="el-GR"/>
      </w:rPr>
      <w:drawing>
        <wp:anchor distT="0" distB="0" distL="114300" distR="114300" simplePos="0" relativeHeight="251477504" behindDoc="0" locked="0" layoutInCell="1" allowOverlap="1">
          <wp:simplePos x="0" y="0"/>
          <wp:positionH relativeFrom="column">
            <wp:posOffset>3914775</wp:posOffset>
          </wp:positionH>
          <wp:positionV relativeFrom="paragraph">
            <wp:posOffset>212090</wp:posOffset>
          </wp:positionV>
          <wp:extent cx="508635" cy="473710"/>
          <wp:effectExtent l="0" t="0" r="5715" b="2540"/>
          <wp:wrapNone/>
          <wp:docPr id="17" name="Εικόνα 17" descr="C:\Users\dkomn\Desktop\ERASMUS+\LogoIK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komn\Desktop\ERASMUS+\LogoIKY.png"/>
                  <pic:cNvPicPr>
                    <a:picLocks noChangeAspect="1" noChangeArrowheads="1"/>
                  </pic:cNvPicPr>
                </pic:nvPicPr>
                <pic:blipFill rotWithShape="1">
                  <a:blip r:embed="rId9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50863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9A3383" w:rsidRPr="008F2945">
      <w:rPr>
        <w:noProof/>
        <w:lang w:eastAsia="el-GR"/>
      </w:rPr>
      <w:drawing>
        <wp:anchor distT="0" distB="0" distL="114300" distR="114300" simplePos="0" relativeHeight="251505152" behindDoc="0" locked="0" layoutInCell="1" allowOverlap="1">
          <wp:simplePos x="0" y="0"/>
          <wp:positionH relativeFrom="column">
            <wp:posOffset>-115570</wp:posOffset>
          </wp:positionH>
          <wp:positionV relativeFrom="paragraph">
            <wp:posOffset>-14605</wp:posOffset>
          </wp:positionV>
          <wp:extent cx="1366419" cy="1012717"/>
          <wp:effectExtent l="0" t="0" r="5715" b="0"/>
          <wp:wrapNone/>
          <wp:docPr id="18" name="Εικόνα 18" descr="E:\#ERASMUS+\LETTERHEAD\## LOGO sxedi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#ERASMUS+\LETTERHEAD\## LOGO sxedio 1.jpg"/>
                  <pic:cNvPicPr>
                    <a:picLocks noChangeAspect="1" noChangeArrowheads="1"/>
                  </pic:cNvPicPr>
                </pic:nvPicPr>
                <pic:blipFill>
                  <a:blip r:embed="rId10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419" cy="1012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25CA4" w:rsidRDefault="00425CA4" w:rsidP="00303F17">
    <w:pPr>
      <w:pStyle w:val="a3"/>
      <w:jc w:val="center"/>
    </w:pPr>
  </w:p>
  <w:p w:rsidR="00425CA4" w:rsidRDefault="00425CA4" w:rsidP="00425CA4">
    <w:pPr>
      <w:pStyle w:val="a6"/>
      <w:pBdr>
        <w:bottom w:val="none" w:sz="0" w:space="0" w:color="auto"/>
      </w:pBdr>
      <w:tabs>
        <w:tab w:val="left" w:pos="756"/>
        <w:tab w:val="center" w:pos="5329"/>
      </w:tabs>
      <w:spacing w:after="0"/>
      <w:contextualSpacing w:val="0"/>
      <w:rPr>
        <w:rFonts w:ascii="IEP Sans" w:hAnsi="IEP Sans"/>
        <w:color w:val="004282"/>
        <w:w w:val="90"/>
        <w:sz w:val="10"/>
      </w:rPr>
    </w:pPr>
  </w:p>
  <w:p w:rsidR="00766BDA" w:rsidRPr="004B18B1" w:rsidRDefault="00F86A22" w:rsidP="004B18B1">
    <w:pPr>
      <w:spacing w:before="160" w:after="0" w:line="240" w:lineRule="auto"/>
      <w:jc w:val="center"/>
      <w:rPr>
        <w:rFonts w:asciiTheme="minorHAnsi" w:hAnsiTheme="minorHAnsi"/>
        <w:b/>
        <w:color w:val="FFFFFF"/>
        <w:sz w:val="36"/>
        <w:lang w:val="en-US"/>
      </w:rPr>
    </w:pPr>
    <w:r w:rsidRPr="00766BDA">
      <w:rPr>
        <w:rFonts w:asciiTheme="minorHAnsi" w:hAnsiTheme="minorHAnsi"/>
        <w:b/>
        <w:color w:val="FFFFFF"/>
        <w:w w:val="90"/>
        <w:sz w:val="40"/>
        <w:szCs w:val="26"/>
        <w:lang w:val="en-US"/>
      </w:rPr>
      <w:t xml:space="preserve">Teaching European Signed Languages </w:t>
    </w:r>
    <w:r w:rsidR="00766BDA" w:rsidRPr="00766BDA">
      <w:rPr>
        <w:rFonts w:asciiTheme="minorHAnsi" w:hAnsiTheme="minorHAnsi"/>
        <w:b/>
        <w:color w:val="FFFFFF"/>
        <w:w w:val="90"/>
        <w:sz w:val="40"/>
        <w:szCs w:val="26"/>
        <w:lang w:val="en-US"/>
      </w:rPr>
      <w:t>a</w:t>
    </w:r>
    <w:r w:rsidR="004B18B1">
      <w:rPr>
        <w:rFonts w:asciiTheme="minorHAnsi" w:hAnsiTheme="minorHAnsi"/>
        <w:b/>
        <w:color w:val="FFFFFF"/>
        <w:w w:val="90"/>
        <w:sz w:val="40"/>
        <w:szCs w:val="26"/>
        <w:lang w:val="en-US"/>
      </w:rPr>
      <w:t xml:space="preserve">s a First </w:t>
    </w:r>
    <w:proofErr w:type="spellStart"/>
    <w:r w:rsidR="004B18B1">
      <w:rPr>
        <w:rFonts w:asciiTheme="minorHAnsi" w:hAnsiTheme="minorHAnsi"/>
        <w:b/>
        <w:color w:val="FFFFFF"/>
        <w:w w:val="90"/>
        <w:sz w:val="40"/>
        <w:szCs w:val="26"/>
        <w:lang w:val="en-US"/>
      </w:rPr>
      <w:t>Langua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67B16"/>
    <w:multiLevelType w:val="hybridMultilevel"/>
    <w:tmpl w:val="D84A13A4"/>
    <w:lvl w:ilvl="0" w:tplc="4CA00B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D216C"/>
    <w:rsid w:val="000031E0"/>
    <w:rsid w:val="00013131"/>
    <w:rsid w:val="00020173"/>
    <w:rsid w:val="0002091C"/>
    <w:rsid w:val="000249B6"/>
    <w:rsid w:val="00030463"/>
    <w:rsid w:val="00034918"/>
    <w:rsid w:val="00041308"/>
    <w:rsid w:val="0005144C"/>
    <w:rsid w:val="00053E39"/>
    <w:rsid w:val="0005471F"/>
    <w:rsid w:val="000626D3"/>
    <w:rsid w:val="00081F60"/>
    <w:rsid w:val="00091300"/>
    <w:rsid w:val="00091DD2"/>
    <w:rsid w:val="00094390"/>
    <w:rsid w:val="000A4AD6"/>
    <w:rsid w:val="000C4404"/>
    <w:rsid w:val="000D229F"/>
    <w:rsid w:val="000D3057"/>
    <w:rsid w:val="000F6D02"/>
    <w:rsid w:val="00101527"/>
    <w:rsid w:val="001152D0"/>
    <w:rsid w:val="00120564"/>
    <w:rsid w:val="00141729"/>
    <w:rsid w:val="0015388A"/>
    <w:rsid w:val="00165950"/>
    <w:rsid w:val="00167D82"/>
    <w:rsid w:val="00170378"/>
    <w:rsid w:val="00171C2D"/>
    <w:rsid w:val="00182C6F"/>
    <w:rsid w:val="00183C1F"/>
    <w:rsid w:val="00191585"/>
    <w:rsid w:val="001A1BD3"/>
    <w:rsid w:val="001A6ADA"/>
    <w:rsid w:val="001A7489"/>
    <w:rsid w:val="001A79E2"/>
    <w:rsid w:val="001B23D2"/>
    <w:rsid w:val="001B2B1C"/>
    <w:rsid w:val="001C62ED"/>
    <w:rsid w:val="001D6949"/>
    <w:rsid w:val="001E0A20"/>
    <w:rsid w:val="001E3E8F"/>
    <w:rsid w:val="001F37C6"/>
    <w:rsid w:val="00200E77"/>
    <w:rsid w:val="00224AC7"/>
    <w:rsid w:val="0023175B"/>
    <w:rsid w:val="002434F4"/>
    <w:rsid w:val="00255691"/>
    <w:rsid w:val="00266BB8"/>
    <w:rsid w:val="00274A1D"/>
    <w:rsid w:val="00274F9E"/>
    <w:rsid w:val="00275238"/>
    <w:rsid w:val="0027727A"/>
    <w:rsid w:val="00281741"/>
    <w:rsid w:val="00284242"/>
    <w:rsid w:val="00285008"/>
    <w:rsid w:val="0028766A"/>
    <w:rsid w:val="002919CD"/>
    <w:rsid w:val="002947C0"/>
    <w:rsid w:val="002A00D8"/>
    <w:rsid w:val="002B746F"/>
    <w:rsid w:val="002C054D"/>
    <w:rsid w:val="002C36F9"/>
    <w:rsid w:val="002D7136"/>
    <w:rsid w:val="002F0C46"/>
    <w:rsid w:val="00303F17"/>
    <w:rsid w:val="00305B0F"/>
    <w:rsid w:val="00312DE4"/>
    <w:rsid w:val="00320793"/>
    <w:rsid w:val="00327EAE"/>
    <w:rsid w:val="00334559"/>
    <w:rsid w:val="00336AFE"/>
    <w:rsid w:val="00345B0F"/>
    <w:rsid w:val="00367BD8"/>
    <w:rsid w:val="00372106"/>
    <w:rsid w:val="003811B1"/>
    <w:rsid w:val="003838A9"/>
    <w:rsid w:val="00384828"/>
    <w:rsid w:val="00384A8C"/>
    <w:rsid w:val="003925AB"/>
    <w:rsid w:val="00394FD0"/>
    <w:rsid w:val="00395B23"/>
    <w:rsid w:val="003961E3"/>
    <w:rsid w:val="003971F9"/>
    <w:rsid w:val="003E1288"/>
    <w:rsid w:val="003E3151"/>
    <w:rsid w:val="003F289C"/>
    <w:rsid w:val="003F4858"/>
    <w:rsid w:val="003F5E0D"/>
    <w:rsid w:val="003F7033"/>
    <w:rsid w:val="00406A54"/>
    <w:rsid w:val="00422214"/>
    <w:rsid w:val="00425CA4"/>
    <w:rsid w:val="00426B41"/>
    <w:rsid w:val="004431D5"/>
    <w:rsid w:val="00455860"/>
    <w:rsid w:val="00455B5E"/>
    <w:rsid w:val="004575F6"/>
    <w:rsid w:val="00464B3C"/>
    <w:rsid w:val="00464DAD"/>
    <w:rsid w:val="00470FE5"/>
    <w:rsid w:val="004722BA"/>
    <w:rsid w:val="00480095"/>
    <w:rsid w:val="00492329"/>
    <w:rsid w:val="004B18B1"/>
    <w:rsid w:val="004B1F61"/>
    <w:rsid w:val="004B52E8"/>
    <w:rsid w:val="004C70FD"/>
    <w:rsid w:val="004D22EA"/>
    <w:rsid w:val="004D3C24"/>
    <w:rsid w:val="004E3D8B"/>
    <w:rsid w:val="005041AE"/>
    <w:rsid w:val="00520EFC"/>
    <w:rsid w:val="00521891"/>
    <w:rsid w:val="0052239B"/>
    <w:rsid w:val="00534F12"/>
    <w:rsid w:val="00543CE9"/>
    <w:rsid w:val="00547E48"/>
    <w:rsid w:val="00552243"/>
    <w:rsid w:val="0055521D"/>
    <w:rsid w:val="00555258"/>
    <w:rsid w:val="00556551"/>
    <w:rsid w:val="0055775D"/>
    <w:rsid w:val="00560356"/>
    <w:rsid w:val="005605E4"/>
    <w:rsid w:val="00560C2E"/>
    <w:rsid w:val="00584F11"/>
    <w:rsid w:val="00586CF1"/>
    <w:rsid w:val="005C2241"/>
    <w:rsid w:val="005E3211"/>
    <w:rsid w:val="0060420A"/>
    <w:rsid w:val="00606B9C"/>
    <w:rsid w:val="00613DF4"/>
    <w:rsid w:val="006226F8"/>
    <w:rsid w:val="00627E64"/>
    <w:rsid w:val="00641629"/>
    <w:rsid w:val="0064342E"/>
    <w:rsid w:val="00643D36"/>
    <w:rsid w:val="00652296"/>
    <w:rsid w:val="00653494"/>
    <w:rsid w:val="0065688A"/>
    <w:rsid w:val="0066247A"/>
    <w:rsid w:val="006626D4"/>
    <w:rsid w:val="00666BA4"/>
    <w:rsid w:val="00672FD4"/>
    <w:rsid w:val="00681978"/>
    <w:rsid w:val="0069619C"/>
    <w:rsid w:val="006A7493"/>
    <w:rsid w:val="006B4B1E"/>
    <w:rsid w:val="006C556D"/>
    <w:rsid w:val="006D01B5"/>
    <w:rsid w:val="006D265F"/>
    <w:rsid w:val="006E6811"/>
    <w:rsid w:val="006F174D"/>
    <w:rsid w:val="00704663"/>
    <w:rsid w:val="00707496"/>
    <w:rsid w:val="0071569A"/>
    <w:rsid w:val="0073252D"/>
    <w:rsid w:val="00737FEE"/>
    <w:rsid w:val="00743393"/>
    <w:rsid w:val="007618D0"/>
    <w:rsid w:val="007621E6"/>
    <w:rsid w:val="007628A8"/>
    <w:rsid w:val="00764FC6"/>
    <w:rsid w:val="00766BDA"/>
    <w:rsid w:val="00784660"/>
    <w:rsid w:val="00791B49"/>
    <w:rsid w:val="007943C0"/>
    <w:rsid w:val="00796C40"/>
    <w:rsid w:val="007A129F"/>
    <w:rsid w:val="007A12CC"/>
    <w:rsid w:val="007A36C9"/>
    <w:rsid w:val="007A3947"/>
    <w:rsid w:val="007A4E13"/>
    <w:rsid w:val="007B21FA"/>
    <w:rsid w:val="007B5CA9"/>
    <w:rsid w:val="007C475B"/>
    <w:rsid w:val="007E1DDF"/>
    <w:rsid w:val="007E260C"/>
    <w:rsid w:val="007E633B"/>
    <w:rsid w:val="007F0573"/>
    <w:rsid w:val="007F7F21"/>
    <w:rsid w:val="008111DD"/>
    <w:rsid w:val="00813B34"/>
    <w:rsid w:val="00814A49"/>
    <w:rsid w:val="00817024"/>
    <w:rsid w:val="0082130C"/>
    <w:rsid w:val="0085264A"/>
    <w:rsid w:val="008529C5"/>
    <w:rsid w:val="00856899"/>
    <w:rsid w:val="00863CD8"/>
    <w:rsid w:val="00871F59"/>
    <w:rsid w:val="00877951"/>
    <w:rsid w:val="008854FF"/>
    <w:rsid w:val="00887CAE"/>
    <w:rsid w:val="008A6089"/>
    <w:rsid w:val="008A6A4D"/>
    <w:rsid w:val="008B1CFF"/>
    <w:rsid w:val="008B5363"/>
    <w:rsid w:val="008C7D00"/>
    <w:rsid w:val="008D4F9F"/>
    <w:rsid w:val="008D7AD1"/>
    <w:rsid w:val="008E047D"/>
    <w:rsid w:val="008E49A2"/>
    <w:rsid w:val="008F2945"/>
    <w:rsid w:val="008F548B"/>
    <w:rsid w:val="008F674C"/>
    <w:rsid w:val="008F6F89"/>
    <w:rsid w:val="0090142E"/>
    <w:rsid w:val="00901D64"/>
    <w:rsid w:val="00905A8A"/>
    <w:rsid w:val="0090649F"/>
    <w:rsid w:val="009073D6"/>
    <w:rsid w:val="009125A6"/>
    <w:rsid w:val="009172CC"/>
    <w:rsid w:val="009328D6"/>
    <w:rsid w:val="0094281B"/>
    <w:rsid w:val="00945F23"/>
    <w:rsid w:val="009478BE"/>
    <w:rsid w:val="0095318C"/>
    <w:rsid w:val="009565F2"/>
    <w:rsid w:val="00963F34"/>
    <w:rsid w:val="009654D2"/>
    <w:rsid w:val="00976448"/>
    <w:rsid w:val="00983090"/>
    <w:rsid w:val="00995C43"/>
    <w:rsid w:val="009A2F70"/>
    <w:rsid w:val="009A3383"/>
    <w:rsid w:val="009A4628"/>
    <w:rsid w:val="009B056C"/>
    <w:rsid w:val="009C321F"/>
    <w:rsid w:val="009C5E93"/>
    <w:rsid w:val="009D340D"/>
    <w:rsid w:val="009D6254"/>
    <w:rsid w:val="009D777B"/>
    <w:rsid w:val="009E0588"/>
    <w:rsid w:val="009E3FA7"/>
    <w:rsid w:val="009E58BB"/>
    <w:rsid w:val="009E790B"/>
    <w:rsid w:val="009F4263"/>
    <w:rsid w:val="00A12137"/>
    <w:rsid w:val="00A12B83"/>
    <w:rsid w:val="00A17419"/>
    <w:rsid w:val="00A25D3A"/>
    <w:rsid w:val="00A40213"/>
    <w:rsid w:val="00A47150"/>
    <w:rsid w:val="00A47A13"/>
    <w:rsid w:val="00A52600"/>
    <w:rsid w:val="00A602D1"/>
    <w:rsid w:val="00A64837"/>
    <w:rsid w:val="00A6550C"/>
    <w:rsid w:val="00A867DC"/>
    <w:rsid w:val="00AA1E38"/>
    <w:rsid w:val="00AA7447"/>
    <w:rsid w:val="00AC0B65"/>
    <w:rsid w:val="00AC12EA"/>
    <w:rsid w:val="00AC7886"/>
    <w:rsid w:val="00AE342F"/>
    <w:rsid w:val="00AE3BEC"/>
    <w:rsid w:val="00B0280B"/>
    <w:rsid w:val="00B06AFE"/>
    <w:rsid w:val="00B11CC3"/>
    <w:rsid w:val="00B34AF4"/>
    <w:rsid w:val="00B54CE7"/>
    <w:rsid w:val="00B7722F"/>
    <w:rsid w:val="00B8371A"/>
    <w:rsid w:val="00B83A69"/>
    <w:rsid w:val="00B83B34"/>
    <w:rsid w:val="00B87ADC"/>
    <w:rsid w:val="00B95E49"/>
    <w:rsid w:val="00BA0F36"/>
    <w:rsid w:val="00BA1EF0"/>
    <w:rsid w:val="00BD4C4C"/>
    <w:rsid w:val="00BE06EB"/>
    <w:rsid w:val="00BE6F6A"/>
    <w:rsid w:val="00BF3695"/>
    <w:rsid w:val="00BF47C7"/>
    <w:rsid w:val="00BF7BD4"/>
    <w:rsid w:val="00C00578"/>
    <w:rsid w:val="00C15EC6"/>
    <w:rsid w:val="00C16433"/>
    <w:rsid w:val="00C17D99"/>
    <w:rsid w:val="00C36DFE"/>
    <w:rsid w:val="00C40A81"/>
    <w:rsid w:val="00C4186F"/>
    <w:rsid w:val="00C45A3C"/>
    <w:rsid w:val="00C65E6D"/>
    <w:rsid w:val="00C8426F"/>
    <w:rsid w:val="00C870E8"/>
    <w:rsid w:val="00C906A2"/>
    <w:rsid w:val="00C97D9E"/>
    <w:rsid w:val="00CA49E3"/>
    <w:rsid w:val="00CA6805"/>
    <w:rsid w:val="00CB3F08"/>
    <w:rsid w:val="00CB5016"/>
    <w:rsid w:val="00CB5CE7"/>
    <w:rsid w:val="00CD22BB"/>
    <w:rsid w:val="00CD4BF1"/>
    <w:rsid w:val="00CE1D67"/>
    <w:rsid w:val="00CE43A4"/>
    <w:rsid w:val="00CE661A"/>
    <w:rsid w:val="00CF6F4A"/>
    <w:rsid w:val="00D05D10"/>
    <w:rsid w:val="00D071C7"/>
    <w:rsid w:val="00D11D3B"/>
    <w:rsid w:val="00D11FDE"/>
    <w:rsid w:val="00D53737"/>
    <w:rsid w:val="00D549CA"/>
    <w:rsid w:val="00D60F94"/>
    <w:rsid w:val="00D71999"/>
    <w:rsid w:val="00D83A1D"/>
    <w:rsid w:val="00D85B0E"/>
    <w:rsid w:val="00D95759"/>
    <w:rsid w:val="00DB029C"/>
    <w:rsid w:val="00DC1D53"/>
    <w:rsid w:val="00DC34E9"/>
    <w:rsid w:val="00DC698E"/>
    <w:rsid w:val="00DE42E1"/>
    <w:rsid w:val="00DE4637"/>
    <w:rsid w:val="00DE5413"/>
    <w:rsid w:val="00DF39AA"/>
    <w:rsid w:val="00E02C81"/>
    <w:rsid w:val="00E0583E"/>
    <w:rsid w:val="00E174F2"/>
    <w:rsid w:val="00E17B5F"/>
    <w:rsid w:val="00E210D7"/>
    <w:rsid w:val="00E21105"/>
    <w:rsid w:val="00E21C36"/>
    <w:rsid w:val="00E30AC2"/>
    <w:rsid w:val="00E43F2C"/>
    <w:rsid w:val="00E455D1"/>
    <w:rsid w:val="00E509A9"/>
    <w:rsid w:val="00E569BD"/>
    <w:rsid w:val="00E6239A"/>
    <w:rsid w:val="00E6567A"/>
    <w:rsid w:val="00E7442C"/>
    <w:rsid w:val="00E82BF1"/>
    <w:rsid w:val="00E9454E"/>
    <w:rsid w:val="00EA5C96"/>
    <w:rsid w:val="00EA6347"/>
    <w:rsid w:val="00EA65E3"/>
    <w:rsid w:val="00EA68EC"/>
    <w:rsid w:val="00EC03C8"/>
    <w:rsid w:val="00EC3C3E"/>
    <w:rsid w:val="00ED0665"/>
    <w:rsid w:val="00ED216C"/>
    <w:rsid w:val="00ED399D"/>
    <w:rsid w:val="00ED73DC"/>
    <w:rsid w:val="00EE2423"/>
    <w:rsid w:val="00EE5444"/>
    <w:rsid w:val="00EE5D3E"/>
    <w:rsid w:val="00F01D4D"/>
    <w:rsid w:val="00F209E5"/>
    <w:rsid w:val="00F215F1"/>
    <w:rsid w:val="00F21C51"/>
    <w:rsid w:val="00F274F3"/>
    <w:rsid w:val="00F33508"/>
    <w:rsid w:val="00F44567"/>
    <w:rsid w:val="00F547BE"/>
    <w:rsid w:val="00F62E24"/>
    <w:rsid w:val="00F64A74"/>
    <w:rsid w:val="00F66EDD"/>
    <w:rsid w:val="00F71CE4"/>
    <w:rsid w:val="00F8012E"/>
    <w:rsid w:val="00F86A22"/>
    <w:rsid w:val="00FA2D98"/>
    <w:rsid w:val="00FB00CA"/>
    <w:rsid w:val="00FC3A5F"/>
    <w:rsid w:val="00FC6708"/>
    <w:rsid w:val="00FC7F76"/>
    <w:rsid w:val="00FD39F7"/>
    <w:rsid w:val="00FD6C48"/>
    <w:rsid w:val="00FD7199"/>
    <w:rsid w:val="00FD7ACC"/>
    <w:rsid w:val="00FE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17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qFormat/>
    <w:rsid w:val="00C90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464DAD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03F1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03F17"/>
    <w:pPr>
      <w:tabs>
        <w:tab w:val="center" w:pos="4153"/>
        <w:tab w:val="right" w:pos="8306"/>
      </w:tabs>
    </w:pPr>
  </w:style>
  <w:style w:type="character" w:styleId="-">
    <w:name w:val="Hyperlink"/>
    <w:basedOn w:val="a0"/>
    <w:rsid w:val="00303F17"/>
    <w:rPr>
      <w:color w:val="0000FF"/>
      <w:u w:val="single"/>
    </w:rPr>
  </w:style>
  <w:style w:type="paragraph" w:customStyle="1" w:styleId="yiv170086595msonormal">
    <w:name w:val="yiv170086595msonormal"/>
    <w:basedOn w:val="a"/>
    <w:rsid w:val="002772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l-GR"/>
    </w:rPr>
  </w:style>
  <w:style w:type="character" w:customStyle="1" w:styleId="2Char">
    <w:name w:val="Επικεφαλίδα 2 Char"/>
    <w:basedOn w:val="a0"/>
    <w:link w:val="2"/>
    <w:rsid w:val="00464DAD"/>
    <w:rPr>
      <w:rFonts w:ascii="Cambria" w:hAnsi="Cambria"/>
      <w:b/>
      <w:bCs/>
      <w:i/>
      <w:iCs/>
      <w:sz w:val="28"/>
      <w:szCs w:val="28"/>
    </w:rPr>
  </w:style>
  <w:style w:type="paragraph" w:styleId="a5">
    <w:name w:val="Balloon Text"/>
    <w:basedOn w:val="a"/>
    <w:link w:val="Char"/>
    <w:rsid w:val="001A1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1A1BD3"/>
    <w:rPr>
      <w:rFonts w:ascii="Tahoma" w:eastAsia="Calibri" w:hAnsi="Tahoma" w:cs="Tahoma"/>
      <w:sz w:val="16"/>
      <w:szCs w:val="16"/>
      <w:lang w:eastAsia="en-US"/>
    </w:rPr>
  </w:style>
  <w:style w:type="paragraph" w:customStyle="1" w:styleId="pStyle2">
    <w:name w:val="pStyle2"/>
    <w:basedOn w:val="a"/>
    <w:rsid w:val="006C556D"/>
    <w:pPr>
      <w:spacing w:after="100"/>
      <w:ind w:left="720" w:hanging="720"/>
      <w:jc w:val="both"/>
    </w:pPr>
    <w:rPr>
      <w:rFonts w:cs="Calibri"/>
      <w:sz w:val="24"/>
      <w:szCs w:val="24"/>
      <w:lang w:eastAsia="el-GR"/>
    </w:rPr>
  </w:style>
  <w:style w:type="paragraph" w:styleId="a6">
    <w:name w:val="Title"/>
    <w:basedOn w:val="a"/>
    <w:next w:val="a"/>
    <w:link w:val="Char0"/>
    <w:uiPriority w:val="10"/>
    <w:qFormat/>
    <w:rsid w:val="00A471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Char0">
    <w:name w:val="Τίτλος Char"/>
    <w:basedOn w:val="a0"/>
    <w:link w:val="a6"/>
    <w:uiPriority w:val="10"/>
    <w:rsid w:val="00A471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table" w:styleId="a7">
    <w:name w:val="Table Grid"/>
    <w:basedOn w:val="a1"/>
    <w:uiPriority w:val="39"/>
    <w:rsid w:val="00C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rsid w:val="00C906A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a8">
    <w:name w:val="annotation reference"/>
    <w:basedOn w:val="a0"/>
    <w:semiHidden/>
    <w:unhideWhenUsed/>
    <w:rsid w:val="00C906A2"/>
    <w:rPr>
      <w:sz w:val="18"/>
      <w:szCs w:val="18"/>
    </w:rPr>
  </w:style>
  <w:style w:type="paragraph" w:styleId="a9">
    <w:name w:val="annotation text"/>
    <w:basedOn w:val="a"/>
    <w:link w:val="Char1"/>
    <w:semiHidden/>
    <w:unhideWhenUsed/>
    <w:rsid w:val="00C906A2"/>
    <w:pPr>
      <w:spacing w:line="240" w:lineRule="auto"/>
    </w:pPr>
    <w:rPr>
      <w:sz w:val="24"/>
      <w:szCs w:val="24"/>
    </w:rPr>
  </w:style>
  <w:style w:type="character" w:customStyle="1" w:styleId="Char1">
    <w:name w:val="Κείμενο σχολίου Char"/>
    <w:basedOn w:val="a0"/>
    <w:link w:val="a9"/>
    <w:semiHidden/>
    <w:rsid w:val="00C906A2"/>
    <w:rPr>
      <w:rFonts w:ascii="Calibri" w:eastAsia="Calibri" w:hAnsi="Calibri"/>
      <w:sz w:val="24"/>
      <w:szCs w:val="24"/>
      <w:lang w:eastAsia="en-US"/>
    </w:rPr>
  </w:style>
  <w:style w:type="paragraph" w:styleId="aa">
    <w:name w:val="annotation subject"/>
    <w:basedOn w:val="a9"/>
    <w:next w:val="a9"/>
    <w:link w:val="Char2"/>
    <w:semiHidden/>
    <w:unhideWhenUsed/>
    <w:rsid w:val="00C906A2"/>
    <w:rPr>
      <w:b/>
      <w:bCs/>
      <w:sz w:val="20"/>
      <w:szCs w:val="20"/>
    </w:rPr>
  </w:style>
  <w:style w:type="character" w:customStyle="1" w:styleId="Char2">
    <w:name w:val="Θέμα σχολίου Char"/>
    <w:basedOn w:val="Char1"/>
    <w:link w:val="aa"/>
    <w:semiHidden/>
    <w:rsid w:val="00C906A2"/>
    <w:rPr>
      <w:rFonts w:ascii="Calibri" w:eastAsia="Calibri" w:hAnsi="Calibri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tiff"/><Relationship Id="rId2" Type="http://schemas.microsoft.com/office/2007/relationships/hdphoto" Target="media/hdphoto1.wdp"/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ssie\AppData\Roaming\Microsoft\&#928;&#961;&#972;&#964;&#965;&#960;&#945;\&#921;&#917;&#928;-&#924;&#928;&#927;&#924;&#928;&#913;&#929;&#921;&#916;&#927;&#933;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CB298-1F5B-414B-A467-39DC61DE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ΙΕΠ-ΜΠΟΜΠΑΡΙΔΟΥ</Template>
  <TotalTime>19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Info-Quest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Χρυσή Μπομπαρίδου</dc:creator>
  <cp:lastModifiedBy>ADRIANOS</cp:lastModifiedBy>
  <cp:revision>10</cp:revision>
  <cp:lastPrinted>2017-09-12T09:57:00Z</cp:lastPrinted>
  <dcterms:created xsi:type="dcterms:W3CDTF">2017-12-18T07:14:00Z</dcterms:created>
  <dcterms:modified xsi:type="dcterms:W3CDTF">2018-01-14T18:27:00Z</dcterms:modified>
</cp:coreProperties>
</file>